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8E1BFA">
      <w:pPr>
        <w:pStyle w:val="a3"/>
      </w:pPr>
      <w:r>
        <w:t>Отчет</w:t>
      </w:r>
    </w:p>
    <w:p w:rsidR="00627680" w:rsidRPr="00664998" w:rsidRDefault="00664998">
      <w:pPr>
        <w:pStyle w:val="a3"/>
        <w:rPr>
          <w:sz w:val="28"/>
          <w:szCs w:val="28"/>
        </w:rPr>
      </w:pPr>
      <w:r w:rsidRPr="00664998">
        <w:rPr>
          <w:sz w:val="28"/>
          <w:szCs w:val="28"/>
        </w:rPr>
        <w:t>Выполнил: Манежин К.И</w:t>
      </w:r>
    </w:p>
    <w:p w:rsidR="00855982" w:rsidRPr="00855982" w:rsidRDefault="008E1BFA" w:rsidP="00855982">
      <w:pPr>
        <w:pStyle w:val="1"/>
      </w:pPr>
      <w:r>
        <w:t>Практическая работа 6</w:t>
      </w:r>
    </w:p>
    <w:p w:rsidR="00364220" w:rsidRPr="00364220" w:rsidRDefault="00364220" w:rsidP="00A45591">
      <w:pPr>
        <w:shd w:val="clear" w:color="auto" w:fill="FFFFFF"/>
        <w:spacing w:after="0" w:line="689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36422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Ссылка на тест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: </w:t>
      </w:r>
      <w:r w:rsidRPr="00364220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https://forms.gle/dByHVz36wdq4LWia7</w:t>
      </w:r>
    </w:p>
    <w:p w:rsidR="00A45591" w:rsidRPr="00A45591" w:rsidRDefault="00A45591" w:rsidP="00A45591">
      <w:pPr>
        <w:shd w:val="clear" w:color="auto" w:fill="FFFFFF"/>
        <w:spacing w:after="0" w:line="689" w:lineRule="atLeast"/>
        <w:rPr>
          <w:rFonts w:ascii="Helvetica" w:eastAsia="Times New Roman" w:hAnsi="Helvetica" w:cs="Helvetica"/>
          <w:color w:val="000000"/>
          <w:sz w:val="51"/>
          <w:szCs w:val="51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51"/>
          <w:szCs w:val="51"/>
          <w:lang w:eastAsia="ru-RU"/>
        </w:rPr>
        <w:br/>
        <w:t>Новая форма</w:t>
      </w:r>
    </w:p>
    <w:p w:rsidR="00A45591" w:rsidRPr="00A45591" w:rsidRDefault="00A45591" w:rsidP="00A45591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Тест </w:t>
      </w:r>
      <w:proofErr w:type="spellStart"/>
      <w:r w:rsidRPr="00A45591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Манежина</w:t>
      </w:r>
      <w:proofErr w:type="spellEnd"/>
      <w:r w:rsidRPr="00A45591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К.И</w:t>
      </w:r>
    </w:p>
    <w:p w:rsidR="00A45591" w:rsidRPr="00A45591" w:rsidRDefault="00A45591" w:rsidP="00A4559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D93025"/>
          <w:sz w:val="20"/>
          <w:szCs w:val="20"/>
          <w:lang w:eastAsia="ru-RU"/>
        </w:rPr>
      </w:pPr>
      <w:r w:rsidRPr="00A45591">
        <w:rPr>
          <w:rFonts w:ascii="Helvetica" w:eastAsia="Times New Roman" w:hAnsi="Helvetica" w:cs="Helvetica"/>
          <w:color w:val="D93025"/>
          <w:sz w:val="20"/>
          <w:szCs w:val="20"/>
          <w:lang w:eastAsia="ru-RU"/>
        </w:rPr>
        <w:t>* Обязательно</w:t>
      </w:r>
    </w:p>
    <w:p w:rsidR="00A45591" w:rsidRPr="00A45591" w:rsidRDefault="00A45591" w:rsidP="00A45591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Какой из способов описания процесса не относится к основным? </w:t>
      </w:r>
      <w:r w:rsidRPr="00A45591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A45591" w:rsidRPr="00A45591" w:rsidRDefault="00A45591" w:rsidP="00A45591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1 балл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Текстовый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Табличный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Графический</w:t>
      </w:r>
    </w:p>
    <w:p w:rsid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Эмпирический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:rsidR="00A45591" w:rsidRPr="00A45591" w:rsidRDefault="00A45591" w:rsidP="00A45591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Какое понятие бизнес-процесса наиболее точное? </w:t>
      </w:r>
      <w:r w:rsidRPr="00A45591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A45591" w:rsidRPr="00A45591" w:rsidRDefault="00A45591" w:rsidP="00A45591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1 балл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Совокупность взаимосвязанных мероприятий или работ, направленных на создание определённого продукта или услуги для потребителей.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Процесс или услуга, подразумевающая под собой наличие выгоды.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Процессы, протекающие в </w:t>
      </w:r>
      <w:proofErr w:type="spellStart"/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бизнессе</w:t>
      </w:r>
      <w:proofErr w:type="spellEnd"/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Процесс заключения договора между юридическими или физическими лицами.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:rsidR="00A45591" w:rsidRPr="00A45591" w:rsidRDefault="00A45591" w:rsidP="00A45591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Что из приведенного ниже не относится к плюсам FMEA? </w:t>
      </w:r>
      <w:r w:rsidRPr="00A45591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A45591" w:rsidRPr="00A45591" w:rsidRDefault="00A45591" w:rsidP="00A45591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1 балл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Большое количество обучающей литературы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Стандартизованность</w:t>
      </w:r>
      <w:proofErr w:type="spellEnd"/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Позволяет получить оценку надежности системы в целом</w:t>
      </w:r>
    </w:p>
    <w:p w:rsid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Способен учитывать взаимосвязи между ошибками (сбоями)</w:t>
      </w:r>
    </w:p>
    <w:p w:rsidR="00710F76" w:rsidRPr="00A45591" w:rsidRDefault="00710F76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:rsidR="00A45591" w:rsidRPr="00A45591" w:rsidRDefault="00A45591" w:rsidP="00A45591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Какое определение SWOT-анализа наиболее точное? </w:t>
      </w:r>
      <w:r w:rsidRPr="00A45591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A45591" w:rsidRPr="00A45591" w:rsidRDefault="00A45591" w:rsidP="00A45591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1 балл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lastRenderedPageBreak/>
        <w:t>Метод качественного анализа позитивных и негативных факторов внутренней и внешней среды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Организационная стратегия интеграции производства и операций, управления трудовыми ресурсами, финансового менеджмента и управления активами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Модель данных, позволяющая описывать концептуальные схемы предметной области.</w:t>
      </w:r>
    </w:p>
    <w:p w:rsid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Прикладное программное обеспечение для организаций, предназначенное для автоматизации стратегий взаимодействия с заказчиками</w:t>
      </w:r>
    </w:p>
    <w:p w:rsidR="00710F76" w:rsidRPr="00A45591" w:rsidRDefault="00710F76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:rsidR="00A45591" w:rsidRPr="00A45591" w:rsidRDefault="00A45591" w:rsidP="00A45591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Мера риска </w:t>
      </w:r>
      <w:proofErr w:type="gramStart"/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- это</w:t>
      </w:r>
      <w:proofErr w:type="gramEnd"/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 </w:t>
      </w:r>
      <w:r w:rsidRPr="00A45591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A45591" w:rsidRPr="00A45591" w:rsidRDefault="00A45591" w:rsidP="00A45591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1 балл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Размер ущерба / вероятность ущерба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Размер ущерба * вероятность ущерба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(Размер ущерба*вероятность ущерба) / размер прибыли</w:t>
      </w:r>
    </w:p>
    <w:p w:rsid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(Размер ущерба* вероятность ущерба) - размер прибыли</w:t>
      </w:r>
    </w:p>
    <w:p w:rsidR="00710F76" w:rsidRDefault="00710F76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:rsidR="00710F76" w:rsidRPr="00A45591" w:rsidRDefault="00710F76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:rsidR="00A45591" w:rsidRPr="00A45591" w:rsidRDefault="00A45591" w:rsidP="00A45591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Что такое сущность в нотации IDEF0 </w:t>
      </w:r>
      <w:r w:rsidRPr="00A45591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A45591" w:rsidRPr="00A45591" w:rsidRDefault="00A45591" w:rsidP="00A45591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1 балл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Конкретный представитель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Неизбыточный</w:t>
      </w:r>
      <w:proofErr w:type="spellEnd"/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набор атрибутов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Класс однотипных объектов</w:t>
      </w:r>
    </w:p>
    <w:p w:rsid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Все ответы неправильные</w:t>
      </w:r>
    </w:p>
    <w:p w:rsidR="00710F76" w:rsidRPr="00A45591" w:rsidRDefault="00710F76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:rsidR="00A45591" w:rsidRPr="00A45591" w:rsidRDefault="00A45591" w:rsidP="00A45591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Что из этого НЕ относится к </w:t>
      </w:r>
      <w:proofErr w:type="spellStart"/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реинженирингу</w:t>
      </w:r>
      <w:proofErr w:type="spellEnd"/>
      <w:r w:rsidRPr="00A45591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 процессов? </w:t>
      </w:r>
      <w:r w:rsidRPr="00A45591">
        <w:rPr>
          <w:rFonts w:ascii="Helvetica" w:eastAsia="Times New Roman" w:hAnsi="Helvetica" w:cs="Helvetica"/>
          <w:color w:val="D93025"/>
          <w:sz w:val="30"/>
          <w:szCs w:val="30"/>
          <w:lang w:eastAsia="ru-RU"/>
        </w:rPr>
        <w:t>*</w:t>
      </w:r>
    </w:p>
    <w:p w:rsidR="00A45591" w:rsidRPr="00A45591" w:rsidRDefault="00A45591" w:rsidP="00A45591">
      <w:pPr>
        <w:spacing w:after="0" w:line="39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1 балл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"Единое окно"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Параллельное выполнение функций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proofErr w:type="spellStart"/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Делигирование</w:t>
      </w:r>
      <w:proofErr w:type="spellEnd"/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полномочий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Диагональное выполнение функций</w:t>
      </w:r>
    </w:p>
    <w:p w:rsidR="00A45591" w:rsidRPr="00A45591" w:rsidRDefault="00A45591" w:rsidP="00A45591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A45591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Последовательное выполнение функций</w:t>
      </w:r>
    </w:p>
    <w:p w:rsidR="00855982" w:rsidRDefault="00364220" w:rsidP="00A45591">
      <w:r>
        <w:br w:type="page"/>
      </w:r>
    </w:p>
    <w:p w:rsidR="00364220" w:rsidRDefault="00364220" w:rsidP="00364220">
      <w:pPr>
        <w:pStyle w:val="1"/>
      </w:pPr>
      <w:r>
        <w:lastRenderedPageBreak/>
        <w:t>Результаты</w:t>
      </w:r>
    </w:p>
    <w:p w:rsidR="00364220" w:rsidRDefault="00364220" w:rsidP="00364220"/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567"/>
        <w:gridCol w:w="567"/>
        <w:gridCol w:w="709"/>
        <w:gridCol w:w="708"/>
        <w:gridCol w:w="709"/>
        <w:gridCol w:w="493"/>
        <w:gridCol w:w="670"/>
        <w:gridCol w:w="685"/>
        <w:gridCol w:w="667"/>
      </w:tblGrid>
      <w:tr w:rsidR="00EC53E3" w:rsidTr="00EA2BA2">
        <w:trPr>
          <w:trHeight w:val="426"/>
        </w:trPr>
        <w:tc>
          <w:tcPr>
            <w:tcW w:w="1555" w:type="dxa"/>
          </w:tcPr>
          <w:p w:rsidR="00EC53E3" w:rsidRPr="00EC53E3" w:rsidRDefault="00EC53E3" w:rsidP="00364220">
            <w:pPr>
              <w:rPr>
                <w:lang w:val="en-US"/>
              </w:rPr>
            </w:pPr>
            <w:r>
              <w:t>№ студента -</w:t>
            </w:r>
            <w:r>
              <w:rPr>
                <w:lang w:val="en-US"/>
              </w:rPr>
              <w:t>&gt;</w:t>
            </w:r>
          </w:p>
        </w:tc>
        <w:tc>
          <w:tcPr>
            <w:tcW w:w="425" w:type="dxa"/>
            <w:vMerge w:val="restart"/>
          </w:tcPr>
          <w:p w:rsidR="00EC53E3" w:rsidRDefault="00EC53E3" w:rsidP="00364220">
            <w:r>
              <w:t>1</w:t>
            </w:r>
          </w:p>
        </w:tc>
        <w:tc>
          <w:tcPr>
            <w:tcW w:w="567" w:type="dxa"/>
            <w:vMerge w:val="restart"/>
          </w:tcPr>
          <w:p w:rsidR="00EC53E3" w:rsidRDefault="00EC53E3" w:rsidP="00364220">
            <w:r>
              <w:t>2</w:t>
            </w:r>
          </w:p>
        </w:tc>
        <w:tc>
          <w:tcPr>
            <w:tcW w:w="567" w:type="dxa"/>
            <w:vMerge w:val="restart"/>
          </w:tcPr>
          <w:p w:rsidR="00EC53E3" w:rsidRDefault="00EC53E3" w:rsidP="00364220">
            <w:r>
              <w:t>3</w:t>
            </w:r>
          </w:p>
        </w:tc>
        <w:tc>
          <w:tcPr>
            <w:tcW w:w="709" w:type="dxa"/>
            <w:vMerge w:val="restart"/>
          </w:tcPr>
          <w:p w:rsidR="00EC53E3" w:rsidRDefault="00EC53E3" w:rsidP="00364220">
            <w:r>
              <w:t>4</w:t>
            </w:r>
          </w:p>
        </w:tc>
        <w:tc>
          <w:tcPr>
            <w:tcW w:w="708" w:type="dxa"/>
            <w:vMerge w:val="restart"/>
          </w:tcPr>
          <w:p w:rsidR="00EC53E3" w:rsidRDefault="00EC53E3" w:rsidP="00364220">
            <w:r>
              <w:t>5</w:t>
            </w:r>
          </w:p>
        </w:tc>
        <w:tc>
          <w:tcPr>
            <w:tcW w:w="709" w:type="dxa"/>
            <w:vMerge w:val="restart"/>
          </w:tcPr>
          <w:p w:rsidR="00EC53E3" w:rsidRDefault="00EC53E3" w:rsidP="00364220">
            <w:r>
              <w:t>6</w:t>
            </w:r>
          </w:p>
        </w:tc>
        <w:tc>
          <w:tcPr>
            <w:tcW w:w="493" w:type="dxa"/>
            <w:vMerge w:val="restart"/>
          </w:tcPr>
          <w:p w:rsidR="00EC53E3" w:rsidRDefault="00EC53E3" w:rsidP="00364220">
            <w:r>
              <w:t>7</w:t>
            </w:r>
          </w:p>
        </w:tc>
        <w:tc>
          <w:tcPr>
            <w:tcW w:w="670" w:type="dxa"/>
            <w:vMerge w:val="restart"/>
          </w:tcPr>
          <w:p w:rsidR="00EC53E3" w:rsidRDefault="00EC53E3" w:rsidP="00364220">
            <w:r>
              <w:t>8</w:t>
            </w:r>
          </w:p>
        </w:tc>
        <w:tc>
          <w:tcPr>
            <w:tcW w:w="685" w:type="dxa"/>
            <w:vMerge w:val="restart"/>
          </w:tcPr>
          <w:p w:rsidR="00EC53E3" w:rsidRDefault="00EC53E3" w:rsidP="00364220">
            <w:r>
              <w:t>9</w:t>
            </w:r>
          </w:p>
        </w:tc>
        <w:tc>
          <w:tcPr>
            <w:tcW w:w="667" w:type="dxa"/>
            <w:vMerge w:val="restart"/>
          </w:tcPr>
          <w:p w:rsidR="00EC53E3" w:rsidRDefault="00EC53E3" w:rsidP="00364220">
            <w:r>
              <w:t>10</w:t>
            </w:r>
          </w:p>
        </w:tc>
      </w:tr>
      <w:tr w:rsidR="00EC53E3" w:rsidTr="00EA2BA2">
        <w:trPr>
          <w:trHeight w:val="426"/>
        </w:trPr>
        <w:tc>
          <w:tcPr>
            <w:tcW w:w="1555" w:type="dxa"/>
          </w:tcPr>
          <w:p w:rsidR="00EC53E3" w:rsidRPr="00EA2BA2" w:rsidRDefault="00EC53E3" w:rsidP="00364220">
            <w:r>
              <w:t>№ вопроса</w:t>
            </w:r>
          </w:p>
        </w:tc>
        <w:tc>
          <w:tcPr>
            <w:tcW w:w="425" w:type="dxa"/>
            <w:vMerge/>
          </w:tcPr>
          <w:p w:rsidR="00EC53E3" w:rsidRDefault="00EC53E3" w:rsidP="00364220"/>
        </w:tc>
        <w:tc>
          <w:tcPr>
            <w:tcW w:w="567" w:type="dxa"/>
            <w:vMerge/>
          </w:tcPr>
          <w:p w:rsidR="00EC53E3" w:rsidRDefault="00EC53E3" w:rsidP="00364220"/>
        </w:tc>
        <w:tc>
          <w:tcPr>
            <w:tcW w:w="567" w:type="dxa"/>
            <w:vMerge/>
          </w:tcPr>
          <w:p w:rsidR="00EC53E3" w:rsidRDefault="00EC53E3" w:rsidP="00364220"/>
        </w:tc>
        <w:tc>
          <w:tcPr>
            <w:tcW w:w="709" w:type="dxa"/>
            <w:vMerge/>
          </w:tcPr>
          <w:p w:rsidR="00EC53E3" w:rsidRDefault="00EC53E3" w:rsidP="00364220"/>
        </w:tc>
        <w:tc>
          <w:tcPr>
            <w:tcW w:w="708" w:type="dxa"/>
            <w:vMerge/>
          </w:tcPr>
          <w:p w:rsidR="00EC53E3" w:rsidRDefault="00EC53E3" w:rsidP="00364220"/>
        </w:tc>
        <w:tc>
          <w:tcPr>
            <w:tcW w:w="709" w:type="dxa"/>
            <w:vMerge/>
          </w:tcPr>
          <w:p w:rsidR="00EC53E3" w:rsidRDefault="00EC53E3" w:rsidP="00364220"/>
        </w:tc>
        <w:tc>
          <w:tcPr>
            <w:tcW w:w="493" w:type="dxa"/>
            <w:vMerge/>
          </w:tcPr>
          <w:p w:rsidR="00EC53E3" w:rsidRDefault="00EC53E3" w:rsidP="00364220"/>
        </w:tc>
        <w:tc>
          <w:tcPr>
            <w:tcW w:w="670" w:type="dxa"/>
            <w:vMerge/>
          </w:tcPr>
          <w:p w:rsidR="00EC53E3" w:rsidRDefault="00EC53E3" w:rsidP="00364220"/>
        </w:tc>
        <w:tc>
          <w:tcPr>
            <w:tcW w:w="685" w:type="dxa"/>
            <w:vMerge/>
          </w:tcPr>
          <w:p w:rsidR="00EC53E3" w:rsidRDefault="00EC53E3" w:rsidP="00364220"/>
        </w:tc>
        <w:tc>
          <w:tcPr>
            <w:tcW w:w="667" w:type="dxa"/>
            <w:vMerge/>
          </w:tcPr>
          <w:p w:rsidR="00EC53E3" w:rsidRDefault="00EC53E3" w:rsidP="00364220"/>
        </w:tc>
      </w:tr>
      <w:tr w:rsidR="00283816" w:rsidTr="00EA2BA2">
        <w:tc>
          <w:tcPr>
            <w:tcW w:w="1555" w:type="dxa"/>
          </w:tcPr>
          <w:p w:rsidR="00283816" w:rsidRDefault="00283816" w:rsidP="00364220">
            <w:r>
              <w:t>1</w:t>
            </w:r>
          </w:p>
        </w:tc>
        <w:tc>
          <w:tcPr>
            <w:tcW w:w="425" w:type="dxa"/>
          </w:tcPr>
          <w:p w:rsidR="00283816" w:rsidRDefault="009B3586" w:rsidP="00364220">
            <w:r>
              <w:t>1</w:t>
            </w:r>
          </w:p>
        </w:tc>
        <w:tc>
          <w:tcPr>
            <w:tcW w:w="567" w:type="dxa"/>
          </w:tcPr>
          <w:p w:rsidR="00283816" w:rsidRDefault="009B3586" w:rsidP="00364220">
            <w:r>
              <w:t>0</w:t>
            </w:r>
          </w:p>
        </w:tc>
        <w:tc>
          <w:tcPr>
            <w:tcW w:w="567" w:type="dxa"/>
          </w:tcPr>
          <w:p w:rsidR="00283816" w:rsidRDefault="009B3586" w:rsidP="00364220">
            <w:r>
              <w:t>1</w:t>
            </w:r>
          </w:p>
        </w:tc>
        <w:tc>
          <w:tcPr>
            <w:tcW w:w="709" w:type="dxa"/>
          </w:tcPr>
          <w:p w:rsidR="00283816" w:rsidRDefault="009B3586" w:rsidP="00364220">
            <w:r>
              <w:t>1</w:t>
            </w:r>
          </w:p>
        </w:tc>
        <w:tc>
          <w:tcPr>
            <w:tcW w:w="708" w:type="dxa"/>
          </w:tcPr>
          <w:p w:rsidR="00283816" w:rsidRDefault="009B3586" w:rsidP="00364220">
            <w:r>
              <w:t>0</w:t>
            </w:r>
          </w:p>
        </w:tc>
        <w:tc>
          <w:tcPr>
            <w:tcW w:w="709" w:type="dxa"/>
          </w:tcPr>
          <w:p w:rsidR="00283816" w:rsidRDefault="002A3F56" w:rsidP="00364220">
            <w:r>
              <w:t>1</w:t>
            </w:r>
          </w:p>
        </w:tc>
        <w:tc>
          <w:tcPr>
            <w:tcW w:w="493" w:type="dxa"/>
          </w:tcPr>
          <w:p w:rsidR="00283816" w:rsidRDefault="002A3F56" w:rsidP="00364220">
            <w:r>
              <w:t>0</w:t>
            </w:r>
          </w:p>
        </w:tc>
        <w:tc>
          <w:tcPr>
            <w:tcW w:w="670" w:type="dxa"/>
          </w:tcPr>
          <w:p w:rsidR="00283816" w:rsidRDefault="002A3F56" w:rsidP="00364220">
            <w:r>
              <w:t>0</w:t>
            </w:r>
          </w:p>
        </w:tc>
        <w:tc>
          <w:tcPr>
            <w:tcW w:w="685" w:type="dxa"/>
          </w:tcPr>
          <w:p w:rsidR="00283816" w:rsidRDefault="002A3F56" w:rsidP="00364220">
            <w:r>
              <w:t>1</w:t>
            </w:r>
          </w:p>
        </w:tc>
        <w:tc>
          <w:tcPr>
            <w:tcW w:w="667" w:type="dxa"/>
          </w:tcPr>
          <w:p w:rsidR="00283816" w:rsidRDefault="002A3F56" w:rsidP="00364220">
            <w:r>
              <w:t>1</w:t>
            </w:r>
          </w:p>
        </w:tc>
      </w:tr>
      <w:tr w:rsidR="00283816" w:rsidTr="00EA2BA2">
        <w:tc>
          <w:tcPr>
            <w:tcW w:w="1555" w:type="dxa"/>
          </w:tcPr>
          <w:p w:rsidR="00283816" w:rsidRDefault="00283816" w:rsidP="00364220">
            <w:r>
              <w:t>2</w:t>
            </w:r>
          </w:p>
        </w:tc>
        <w:tc>
          <w:tcPr>
            <w:tcW w:w="425" w:type="dxa"/>
          </w:tcPr>
          <w:p w:rsidR="00283816" w:rsidRDefault="002A3F56" w:rsidP="00364220">
            <w:r>
              <w:t>1</w:t>
            </w:r>
          </w:p>
        </w:tc>
        <w:tc>
          <w:tcPr>
            <w:tcW w:w="567" w:type="dxa"/>
          </w:tcPr>
          <w:p w:rsidR="00283816" w:rsidRDefault="002A3F56" w:rsidP="00364220">
            <w:r>
              <w:t>1</w:t>
            </w:r>
          </w:p>
        </w:tc>
        <w:tc>
          <w:tcPr>
            <w:tcW w:w="567" w:type="dxa"/>
          </w:tcPr>
          <w:p w:rsidR="00283816" w:rsidRDefault="002A3F56" w:rsidP="00364220">
            <w:r>
              <w:t>1</w:t>
            </w:r>
          </w:p>
        </w:tc>
        <w:tc>
          <w:tcPr>
            <w:tcW w:w="709" w:type="dxa"/>
          </w:tcPr>
          <w:p w:rsidR="00283816" w:rsidRDefault="002A3F56" w:rsidP="00364220">
            <w:r>
              <w:t>1</w:t>
            </w:r>
          </w:p>
        </w:tc>
        <w:tc>
          <w:tcPr>
            <w:tcW w:w="708" w:type="dxa"/>
          </w:tcPr>
          <w:p w:rsidR="00283816" w:rsidRDefault="002A3F56" w:rsidP="00364220">
            <w:r>
              <w:t>1</w:t>
            </w:r>
          </w:p>
        </w:tc>
        <w:tc>
          <w:tcPr>
            <w:tcW w:w="709" w:type="dxa"/>
          </w:tcPr>
          <w:p w:rsidR="00283816" w:rsidRDefault="002A3F56" w:rsidP="00364220">
            <w:r>
              <w:t>1</w:t>
            </w:r>
          </w:p>
        </w:tc>
        <w:tc>
          <w:tcPr>
            <w:tcW w:w="493" w:type="dxa"/>
          </w:tcPr>
          <w:p w:rsidR="00283816" w:rsidRDefault="002A3F56" w:rsidP="00364220">
            <w:r>
              <w:t>1</w:t>
            </w:r>
          </w:p>
        </w:tc>
        <w:tc>
          <w:tcPr>
            <w:tcW w:w="670" w:type="dxa"/>
          </w:tcPr>
          <w:p w:rsidR="00283816" w:rsidRDefault="002A3F56" w:rsidP="00364220">
            <w:r>
              <w:t>1</w:t>
            </w:r>
          </w:p>
        </w:tc>
        <w:tc>
          <w:tcPr>
            <w:tcW w:w="685" w:type="dxa"/>
          </w:tcPr>
          <w:p w:rsidR="00283816" w:rsidRDefault="002A3F56" w:rsidP="00364220">
            <w:r>
              <w:t>1</w:t>
            </w:r>
          </w:p>
        </w:tc>
        <w:tc>
          <w:tcPr>
            <w:tcW w:w="667" w:type="dxa"/>
          </w:tcPr>
          <w:p w:rsidR="00283816" w:rsidRDefault="002A3F56" w:rsidP="00364220">
            <w:r>
              <w:t>1</w:t>
            </w:r>
          </w:p>
        </w:tc>
      </w:tr>
      <w:tr w:rsidR="00283816" w:rsidTr="00EA2BA2">
        <w:tc>
          <w:tcPr>
            <w:tcW w:w="1555" w:type="dxa"/>
          </w:tcPr>
          <w:p w:rsidR="00283816" w:rsidRDefault="00283816" w:rsidP="00364220">
            <w:r>
              <w:t>3</w:t>
            </w:r>
          </w:p>
        </w:tc>
        <w:tc>
          <w:tcPr>
            <w:tcW w:w="425" w:type="dxa"/>
          </w:tcPr>
          <w:p w:rsidR="00283816" w:rsidRDefault="002A3F56" w:rsidP="00364220">
            <w:r>
              <w:t>1</w:t>
            </w:r>
          </w:p>
        </w:tc>
        <w:tc>
          <w:tcPr>
            <w:tcW w:w="567" w:type="dxa"/>
          </w:tcPr>
          <w:p w:rsidR="00283816" w:rsidRDefault="002A3F56" w:rsidP="00364220">
            <w:r>
              <w:t>0</w:t>
            </w:r>
          </w:p>
        </w:tc>
        <w:tc>
          <w:tcPr>
            <w:tcW w:w="567" w:type="dxa"/>
          </w:tcPr>
          <w:p w:rsidR="00283816" w:rsidRDefault="002A3F56" w:rsidP="00364220">
            <w:r>
              <w:t>1</w:t>
            </w:r>
          </w:p>
        </w:tc>
        <w:tc>
          <w:tcPr>
            <w:tcW w:w="709" w:type="dxa"/>
          </w:tcPr>
          <w:p w:rsidR="00283816" w:rsidRDefault="002A3F56" w:rsidP="00364220">
            <w:r>
              <w:t>0</w:t>
            </w:r>
          </w:p>
        </w:tc>
        <w:tc>
          <w:tcPr>
            <w:tcW w:w="708" w:type="dxa"/>
          </w:tcPr>
          <w:p w:rsidR="00283816" w:rsidRDefault="002A3F56" w:rsidP="00364220">
            <w:r>
              <w:t>1</w:t>
            </w:r>
          </w:p>
        </w:tc>
        <w:tc>
          <w:tcPr>
            <w:tcW w:w="709" w:type="dxa"/>
          </w:tcPr>
          <w:p w:rsidR="00283816" w:rsidRDefault="002A3F56" w:rsidP="00364220">
            <w:r>
              <w:t>0</w:t>
            </w:r>
          </w:p>
        </w:tc>
        <w:tc>
          <w:tcPr>
            <w:tcW w:w="493" w:type="dxa"/>
          </w:tcPr>
          <w:p w:rsidR="00283816" w:rsidRDefault="002A3F56" w:rsidP="00364220">
            <w:r>
              <w:t>1</w:t>
            </w:r>
          </w:p>
        </w:tc>
        <w:tc>
          <w:tcPr>
            <w:tcW w:w="670" w:type="dxa"/>
          </w:tcPr>
          <w:p w:rsidR="00283816" w:rsidRDefault="002A3F56" w:rsidP="00364220">
            <w:r>
              <w:t>0</w:t>
            </w:r>
          </w:p>
        </w:tc>
        <w:tc>
          <w:tcPr>
            <w:tcW w:w="685" w:type="dxa"/>
          </w:tcPr>
          <w:p w:rsidR="00283816" w:rsidRDefault="002A3F56" w:rsidP="00364220">
            <w:r>
              <w:t>1</w:t>
            </w:r>
          </w:p>
        </w:tc>
        <w:tc>
          <w:tcPr>
            <w:tcW w:w="667" w:type="dxa"/>
          </w:tcPr>
          <w:p w:rsidR="00283816" w:rsidRDefault="002A3F56" w:rsidP="00364220">
            <w:r>
              <w:t>0</w:t>
            </w:r>
          </w:p>
        </w:tc>
      </w:tr>
      <w:tr w:rsidR="00283816" w:rsidTr="00EA2BA2">
        <w:tc>
          <w:tcPr>
            <w:tcW w:w="1555" w:type="dxa"/>
          </w:tcPr>
          <w:p w:rsidR="00283816" w:rsidRDefault="00283816" w:rsidP="00364220">
            <w:r>
              <w:t>4</w:t>
            </w:r>
          </w:p>
        </w:tc>
        <w:tc>
          <w:tcPr>
            <w:tcW w:w="425" w:type="dxa"/>
          </w:tcPr>
          <w:p w:rsidR="00283816" w:rsidRDefault="002A3F56" w:rsidP="00364220">
            <w:r>
              <w:t>0</w:t>
            </w:r>
          </w:p>
        </w:tc>
        <w:tc>
          <w:tcPr>
            <w:tcW w:w="567" w:type="dxa"/>
          </w:tcPr>
          <w:p w:rsidR="00283816" w:rsidRDefault="002A3F56" w:rsidP="00364220">
            <w:r>
              <w:t>1</w:t>
            </w:r>
          </w:p>
        </w:tc>
        <w:tc>
          <w:tcPr>
            <w:tcW w:w="567" w:type="dxa"/>
          </w:tcPr>
          <w:p w:rsidR="00283816" w:rsidRDefault="002A3F56" w:rsidP="00364220">
            <w:r>
              <w:t>1</w:t>
            </w:r>
          </w:p>
        </w:tc>
        <w:tc>
          <w:tcPr>
            <w:tcW w:w="709" w:type="dxa"/>
          </w:tcPr>
          <w:p w:rsidR="00283816" w:rsidRDefault="002A3F56" w:rsidP="00364220">
            <w:r>
              <w:t>1</w:t>
            </w:r>
          </w:p>
        </w:tc>
        <w:tc>
          <w:tcPr>
            <w:tcW w:w="708" w:type="dxa"/>
          </w:tcPr>
          <w:p w:rsidR="00283816" w:rsidRDefault="002A3F56" w:rsidP="00364220">
            <w:r>
              <w:t>0</w:t>
            </w:r>
          </w:p>
        </w:tc>
        <w:tc>
          <w:tcPr>
            <w:tcW w:w="709" w:type="dxa"/>
          </w:tcPr>
          <w:p w:rsidR="00283816" w:rsidRDefault="002A3F56" w:rsidP="00364220">
            <w:r>
              <w:t>1</w:t>
            </w:r>
          </w:p>
        </w:tc>
        <w:tc>
          <w:tcPr>
            <w:tcW w:w="493" w:type="dxa"/>
          </w:tcPr>
          <w:p w:rsidR="00283816" w:rsidRDefault="002A3F56" w:rsidP="00364220">
            <w:r>
              <w:t>1</w:t>
            </w:r>
          </w:p>
        </w:tc>
        <w:tc>
          <w:tcPr>
            <w:tcW w:w="670" w:type="dxa"/>
          </w:tcPr>
          <w:p w:rsidR="00283816" w:rsidRDefault="00627680" w:rsidP="00364220">
            <w:r>
              <w:t>0</w:t>
            </w:r>
          </w:p>
        </w:tc>
        <w:tc>
          <w:tcPr>
            <w:tcW w:w="685" w:type="dxa"/>
          </w:tcPr>
          <w:p w:rsidR="00283816" w:rsidRDefault="00627680" w:rsidP="00364220">
            <w:r>
              <w:t>0</w:t>
            </w:r>
          </w:p>
        </w:tc>
        <w:tc>
          <w:tcPr>
            <w:tcW w:w="667" w:type="dxa"/>
          </w:tcPr>
          <w:p w:rsidR="00283816" w:rsidRDefault="00627680" w:rsidP="00364220">
            <w:r>
              <w:t>1</w:t>
            </w:r>
          </w:p>
        </w:tc>
      </w:tr>
      <w:tr w:rsidR="00283816" w:rsidTr="00EA2BA2">
        <w:tc>
          <w:tcPr>
            <w:tcW w:w="1555" w:type="dxa"/>
          </w:tcPr>
          <w:p w:rsidR="00283816" w:rsidRDefault="00283816" w:rsidP="00364220">
            <w:r>
              <w:t>5</w:t>
            </w:r>
          </w:p>
        </w:tc>
        <w:tc>
          <w:tcPr>
            <w:tcW w:w="425" w:type="dxa"/>
          </w:tcPr>
          <w:p w:rsidR="00283816" w:rsidRDefault="00627680" w:rsidP="00364220">
            <w:r>
              <w:t>0</w:t>
            </w:r>
          </w:p>
        </w:tc>
        <w:tc>
          <w:tcPr>
            <w:tcW w:w="567" w:type="dxa"/>
          </w:tcPr>
          <w:p w:rsidR="00283816" w:rsidRDefault="00627680" w:rsidP="00364220">
            <w:r>
              <w:t>0</w:t>
            </w:r>
          </w:p>
        </w:tc>
        <w:tc>
          <w:tcPr>
            <w:tcW w:w="567" w:type="dxa"/>
          </w:tcPr>
          <w:p w:rsidR="00283816" w:rsidRDefault="00627680" w:rsidP="00364220">
            <w:r>
              <w:t>0</w:t>
            </w:r>
          </w:p>
        </w:tc>
        <w:tc>
          <w:tcPr>
            <w:tcW w:w="709" w:type="dxa"/>
          </w:tcPr>
          <w:p w:rsidR="00283816" w:rsidRDefault="00627680" w:rsidP="00364220">
            <w:r>
              <w:t>0</w:t>
            </w:r>
          </w:p>
        </w:tc>
        <w:tc>
          <w:tcPr>
            <w:tcW w:w="708" w:type="dxa"/>
          </w:tcPr>
          <w:p w:rsidR="00283816" w:rsidRDefault="00627680" w:rsidP="00364220">
            <w:r>
              <w:t>1</w:t>
            </w:r>
          </w:p>
        </w:tc>
        <w:tc>
          <w:tcPr>
            <w:tcW w:w="709" w:type="dxa"/>
          </w:tcPr>
          <w:p w:rsidR="00283816" w:rsidRDefault="00627680" w:rsidP="00364220">
            <w:r>
              <w:t>0</w:t>
            </w:r>
          </w:p>
        </w:tc>
        <w:tc>
          <w:tcPr>
            <w:tcW w:w="493" w:type="dxa"/>
          </w:tcPr>
          <w:p w:rsidR="00283816" w:rsidRDefault="00627680" w:rsidP="00364220">
            <w:r>
              <w:t>0</w:t>
            </w:r>
          </w:p>
        </w:tc>
        <w:tc>
          <w:tcPr>
            <w:tcW w:w="670" w:type="dxa"/>
          </w:tcPr>
          <w:p w:rsidR="00283816" w:rsidRDefault="00627680" w:rsidP="00364220">
            <w:r>
              <w:t>1</w:t>
            </w:r>
          </w:p>
        </w:tc>
        <w:tc>
          <w:tcPr>
            <w:tcW w:w="685" w:type="dxa"/>
          </w:tcPr>
          <w:p w:rsidR="00283816" w:rsidRDefault="00627680" w:rsidP="00364220">
            <w:r>
              <w:t>0</w:t>
            </w:r>
          </w:p>
        </w:tc>
        <w:tc>
          <w:tcPr>
            <w:tcW w:w="667" w:type="dxa"/>
          </w:tcPr>
          <w:p w:rsidR="00283816" w:rsidRDefault="00627680" w:rsidP="00364220">
            <w:r>
              <w:t>0</w:t>
            </w:r>
          </w:p>
        </w:tc>
      </w:tr>
      <w:tr w:rsidR="00283816" w:rsidTr="00EA2BA2">
        <w:tc>
          <w:tcPr>
            <w:tcW w:w="1555" w:type="dxa"/>
          </w:tcPr>
          <w:p w:rsidR="00283816" w:rsidRDefault="00283816" w:rsidP="00364220">
            <w:r>
              <w:t>6</w:t>
            </w:r>
          </w:p>
        </w:tc>
        <w:tc>
          <w:tcPr>
            <w:tcW w:w="425" w:type="dxa"/>
          </w:tcPr>
          <w:p w:rsidR="00283816" w:rsidRDefault="00627680" w:rsidP="00364220">
            <w:r>
              <w:t>1</w:t>
            </w:r>
          </w:p>
        </w:tc>
        <w:tc>
          <w:tcPr>
            <w:tcW w:w="567" w:type="dxa"/>
          </w:tcPr>
          <w:p w:rsidR="00283816" w:rsidRDefault="00627680" w:rsidP="00364220">
            <w:r>
              <w:t>1</w:t>
            </w:r>
          </w:p>
        </w:tc>
        <w:tc>
          <w:tcPr>
            <w:tcW w:w="567" w:type="dxa"/>
          </w:tcPr>
          <w:p w:rsidR="00283816" w:rsidRDefault="00627680" w:rsidP="00364220">
            <w:r>
              <w:t>1</w:t>
            </w:r>
          </w:p>
        </w:tc>
        <w:tc>
          <w:tcPr>
            <w:tcW w:w="709" w:type="dxa"/>
          </w:tcPr>
          <w:p w:rsidR="00283816" w:rsidRDefault="00627680" w:rsidP="00364220">
            <w:r>
              <w:t>1</w:t>
            </w:r>
          </w:p>
        </w:tc>
        <w:tc>
          <w:tcPr>
            <w:tcW w:w="708" w:type="dxa"/>
          </w:tcPr>
          <w:p w:rsidR="00283816" w:rsidRDefault="00627680" w:rsidP="00364220">
            <w:r>
              <w:t>1</w:t>
            </w:r>
          </w:p>
        </w:tc>
        <w:tc>
          <w:tcPr>
            <w:tcW w:w="709" w:type="dxa"/>
          </w:tcPr>
          <w:p w:rsidR="00283816" w:rsidRDefault="00627680" w:rsidP="00364220">
            <w:r>
              <w:t>1</w:t>
            </w:r>
          </w:p>
        </w:tc>
        <w:tc>
          <w:tcPr>
            <w:tcW w:w="493" w:type="dxa"/>
          </w:tcPr>
          <w:p w:rsidR="00283816" w:rsidRDefault="00627680" w:rsidP="00364220">
            <w:r>
              <w:t>1</w:t>
            </w:r>
          </w:p>
        </w:tc>
        <w:tc>
          <w:tcPr>
            <w:tcW w:w="670" w:type="dxa"/>
          </w:tcPr>
          <w:p w:rsidR="00283816" w:rsidRDefault="00627680" w:rsidP="00364220">
            <w:r>
              <w:t>0</w:t>
            </w:r>
          </w:p>
        </w:tc>
        <w:tc>
          <w:tcPr>
            <w:tcW w:w="685" w:type="dxa"/>
          </w:tcPr>
          <w:p w:rsidR="00283816" w:rsidRDefault="00627680" w:rsidP="00364220">
            <w:r>
              <w:t>1</w:t>
            </w:r>
          </w:p>
        </w:tc>
        <w:tc>
          <w:tcPr>
            <w:tcW w:w="667" w:type="dxa"/>
          </w:tcPr>
          <w:p w:rsidR="00283816" w:rsidRDefault="00627680" w:rsidP="00364220">
            <w:r>
              <w:t>0</w:t>
            </w:r>
          </w:p>
        </w:tc>
      </w:tr>
      <w:tr w:rsidR="00283816" w:rsidTr="00EA2BA2">
        <w:tc>
          <w:tcPr>
            <w:tcW w:w="1555" w:type="dxa"/>
          </w:tcPr>
          <w:p w:rsidR="00283816" w:rsidRDefault="00283816" w:rsidP="00364220">
            <w:r>
              <w:t>7</w:t>
            </w:r>
          </w:p>
        </w:tc>
        <w:tc>
          <w:tcPr>
            <w:tcW w:w="425" w:type="dxa"/>
          </w:tcPr>
          <w:p w:rsidR="00283816" w:rsidRDefault="00627680" w:rsidP="00364220">
            <w:r>
              <w:t>1</w:t>
            </w:r>
          </w:p>
        </w:tc>
        <w:tc>
          <w:tcPr>
            <w:tcW w:w="567" w:type="dxa"/>
          </w:tcPr>
          <w:p w:rsidR="00283816" w:rsidRDefault="00627680" w:rsidP="00364220">
            <w:r>
              <w:t>0</w:t>
            </w:r>
          </w:p>
        </w:tc>
        <w:tc>
          <w:tcPr>
            <w:tcW w:w="567" w:type="dxa"/>
          </w:tcPr>
          <w:p w:rsidR="00283816" w:rsidRDefault="00627680" w:rsidP="00364220">
            <w:r>
              <w:t>1</w:t>
            </w:r>
          </w:p>
        </w:tc>
        <w:tc>
          <w:tcPr>
            <w:tcW w:w="709" w:type="dxa"/>
          </w:tcPr>
          <w:p w:rsidR="00283816" w:rsidRDefault="00627680" w:rsidP="00364220">
            <w:r>
              <w:t>0</w:t>
            </w:r>
          </w:p>
        </w:tc>
        <w:tc>
          <w:tcPr>
            <w:tcW w:w="708" w:type="dxa"/>
          </w:tcPr>
          <w:p w:rsidR="00283816" w:rsidRDefault="00627680" w:rsidP="00364220">
            <w:r>
              <w:t>1</w:t>
            </w:r>
          </w:p>
        </w:tc>
        <w:tc>
          <w:tcPr>
            <w:tcW w:w="709" w:type="dxa"/>
          </w:tcPr>
          <w:p w:rsidR="00283816" w:rsidRDefault="00627680" w:rsidP="00364220">
            <w:r>
              <w:t>1</w:t>
            </w:r>
          </w:p>
        </w:tc>
        <w:tc>
          <w:tcPr>
            <w:tcW w:w="493" w:type="dxa"/>
          </w:tcPr>
          <w:p w:rsidR="00283816" w:rsidRDefault="00627680" w:rsidP="00364220">
            <w:r>
              <w:t>0</w:t>
            </w:r>
          </w:p>
        </w:tc>
        <w:tc>
          <w:tcPr>
            <w:tcW w:w="670" w:type="dxa"/>
          </w:tcPr>
          <w:p w:rsidR="00283816" w:rsidRDefault="00627680" w:rsidP="00364220">
            <w:r>
              <w:t>1</w:t>
            </w:r>
          </w:p>
        </w:tc>
        <w:tc>
          <w:tcPr>
            <w:tcW w:w="685" w:type="dxa"/>
          </w:tcPr>
          <w:p w:rsidR="00283816" w:rsidRDefault="00627680" w:rsidP="00364220">
            <w:r>
              <w:t>0</w:t>
            </w:r>
          </w:p>
        </w:tc>
        <w:tc>
          <w:tcPr>
            <w:tcW w:w="667" w:type="dxa"/>
          </w:tcPr>
          <w:p w:rsidR="00283816" w:rsidRDefault="00627680" w:rsidP="00364220">
            <w:r>
              <w:t>1</w:t>
            </w:r>
          </w:p>
        </w:tc>
      </w:tr>
    </w:tbl>
    <w:p w:rsidR="00364220" w:rsidRPr="00364220" w:rsidRDefault="00364220" w:rsidP="00364220">
      <w:bookmarkStart w:id="0" w:name="_GoBack"/>
      <w:bookmarkEnd w:id="0"/>
    </w:p>
    <w:sectPr w:rsidR="00364220" w:rsidRPr="00364220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9EE" w:rsidRDefault="00F849EE" w:rsidP="00855982">
      <w:pPr>
        <w:spacing w:after="0" w:line="240" w:lineRule="auto"/>
      </w:pPr>
      <w:r>
        <w:separator/>
      </w:r>
    </w:p>
  </w:endnote>
  <w:endnote w:type="continuationSeparator" w:id="0">
    <w:p w:rsidR="00F849EE" w:rsidRDefault="00F849E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691FA2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9EE" w:rsidRDefault="00F849EE" w:rsidP="00855982">
      <w:pPr>
        <w:spacing w:after="0" w:line="240" w:lineRule="auto"/>
      </w:pPr>
      <w:r>
        <w:separator/>
      </w:r>
    </w:p>
  </w:footnote>
  <w:footnote w:type="continuationSeparator" w:id="0">
    <w:p w:rsidR="00F849EE" w:rsidRDefault="00F849E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FA"/>
    <w:rsid w:val="001D4362"/>
    <w:rsid w:val="00283816"/>
    <w:rsid w:val="002A3F56"/>
    <w:rsid w:val="00364220"/>
    <w:rsid w:val="00627680"/>
    <w:rsid w:val="00664998"/>
    <w:rsid w:val="00691FA2"/>
    <w:rsid w:val="00710F76"/>
    <w:rsid w:val="007167CE"/>
    <w:rsid w:val="007833A7"/>
    <w:rsid w:val="0082494F"/>
    <w:rsid w:val="00855982"/>
    <w:rsid w:val="008E1BFA"/>
    <w:rsid w:val="009B3586"/>
    <w:rsid w:val="00A10484"/>
    <w:rsid w:val="00A45591"/>
    <w:rsid w:val="00A638F2"/>
    <w:rsid w:val="00C63967"/>
    <w:rsid w:val="00EA2BA2"/>
    <w:rsid w:val="00EB27E0"/>
    <w:rsid w:val="00EC53E3"/>
    <w:rsid w:val="00F849E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34B4"/>
  <w15:chartTrackingRefBased/>
  <w15:docId w15:val="{D86F2862-5D57-4611-BDD3-F89C1C5F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Заголовок Знак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982"/>
  </w:style>
  <w:style w:type="character" w:customStyle="1" w:styleId="10">
    <w:name w:val="Заголовок 1 Знак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D4362"/>
    <w:rPr>
      <w:szCs w:val="20"/>
    </w:rPr>
  </w:style>
  <w:style w:type="paragraph" w:styleId="21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Текст макроса Знак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Текст Знак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Выделенная цитата Знак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455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4559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reebirdformviewerviewitemsitemrequiredasterisk">
    <w:name w:val="freebirdformviewerviewitemsitemrequiredasterisk"/>
    <w:basedOn w:val="a0"/>
    <w:rsid w:val="00A45591"/>
  </w:style>
  <w:style w:type="character" w:customStyle="1" w:styleId="docssharedwiztogglelabeledlabeltext">
    <w:name w:val="docssharedwiztogglelabeledlabeltext"/>
    <w:basedOn w:val="a0"/>
    <w:rsid w:val="00A45591"/>
  </w:style>
  <w:style w:type="character" w:customStyle="1" w:styleId="quantumwizbuttonpaperbuttonlabel">
    <w:name w:val="quantumwizbuttonpaperbuttonlabel"/>
    <w:basedOn w:val="a0"/>
    <w:rsid w:val="00A4559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455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4559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reebirdcommonviewproductnamelockuptext">
    <w:name w:val="freebirdcommonviewproductnamelockuptext"/>
    <w:basedOn w:val="a0"/>
    <w:rsid w:val="00A45591"/>
  </w:style>
  <w:style w:type="table" w:styleId="aff4">
    <w:name w:val="Table Grid"/>
    <w:basedOn w:val="a1"/>
    <w:uiPriority w:val="39"/>
    <w:rsid w:val="00A63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69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35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928064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95482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5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80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9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589554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45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1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651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23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63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1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79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7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4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16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3651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9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1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866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9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73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2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9138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5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8162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1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519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34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4477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78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5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77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68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1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525820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74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54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6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84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2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60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63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198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50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007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6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0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335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421864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9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7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8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1385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91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96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0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40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71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7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1523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8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920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2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209868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99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9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842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6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26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36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012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8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3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50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7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774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4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91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2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035047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5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2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17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2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14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3699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6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31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598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20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5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5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522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43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35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335027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441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0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98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3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13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784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2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478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8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0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011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2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1622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3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15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680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0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321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08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847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8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28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4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4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2481">
                      <w:marLeft w:val="0"/>
                      <w:marRight w:val="0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24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Манежин Константин Игоревич</cp:lastModifiedBy>
  <cp:revision>2</cp:revision>
  <dcterms:created xsi:type="dcterms:W3CDTF">2019-04-30T11:54:00Z</dcterms:created>
  <dcterms:modified xsi:type="dcterms:W3CDTF">2019-04-30T12:18:00Z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